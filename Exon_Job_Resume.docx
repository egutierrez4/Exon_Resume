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E81D" w14:textId="6C03EFCF" w:rsidR="002B412C" w:rsidRDefault="002B412C" w:rsidP="002B412C">
      <w:r w:rsidRPr="002B412C">
        <w:t>Exon N. Gutierrez</w:t>
      </w:r>
    </w:p>
    <w:p w14:paraId="4F9E5A6B" w14:textId="77777777" w:rsidR="008A0DDF" w:rsidRPr="002B412C" w:rsidRDefault="008A0DDF" w:rsidP="002B412C"/>
    <w:p w14:paraId="611C506A" w14:textId="77777777" w:rsidR="002B412C" w:rsidRDefault="002B412C" w:rsidP="002B412C">
      <w:r w:rsidRPr="002B412C">
        <w:t>Data Scientist</w:t>
      </w:r>
    </w:p>
    <w:p w14:paraId="4F5AC2E7" w14:textId="77777777" w:rsidR="008A0DDF" w:rsidRPr="002B412C" w:rsidRDefault="008A0DDF" w:rsidP="002B412C"/>
    <w:p w14:paraId="1645CEF9" w14:textId="4E0D69B9" w:rsidR="002B412C" w:rsidRDefault="00543263" w:rsidP="002B412C">
      <w:sdt>
        <w:sdtPr>
          <w:alias w:val="Enter telephone:"/>
          <w:tag w:val="Enter telephone:"/>
          <w:id w:val="-1553307199"/>
          <w:placeholder>
            <w:docPart w:val="71487AB07ACF464088AC30B33FE8FA25"/>
          </w:placeholder>
          <w:temporary/>
          <w:showingPlcHdr/>
          <w15:appearance w15:val="hidden"/>
        </w:sdtPr>
        <w:sdtEndPr/>
        <w:sdtContent>
          <w:r w:rsidR="002B412C" w:rsidRPr="002B412C">
            <w:t>Telephone</w:t>
          </w:r>
        </w:sdtContent>
      </w:sdt>
      <w:r w:rsidR="002B412C" w:rsidRPr="002B412C">
        <w:t xml:space="preserve">: 815-735-4289   </w:t>
      </w:r>
      <w:sdt>
        <w:sdtPr>
          <w:alias w:val="Enter email:"/>
          <w:tag w:val="Enter email:"/>
          <w:id w:val="1409340332"/>
          <w:placeholder>
            <w:docPart w:val="E46174B24F9E41F480121AF0BC29C705"/>
          </w:placeholder>
          <w:temporary/>
          <w:showingPlcHdr/>
          <w15:appearance w15:val="hidden"/>
        </w:sdtPr>
        <w:sdtEndPr/>
        <w:sdtContent>
          <w:r w:rsidR="002B412C" w:rsidRPr="002B412C">
            <w:t>Email</w:t>
          </w:r>
        </w:sdtContent>
      </w:sdt>
      <w:r w:rsidR="002B412C" w:rsidRPr="002B412C">
        <w:t xml:space="preserve">: </w:t>
      </w:r>
      <w:hyperlink r:id="rId7" w:history="1">
        <w:r w:rsidR="002B412C" w:rsidRPr="002B412C">
          <w:rPr>
            <w:rStyle w:val="Hyperlink"/>
          </w:rPr>
          <w:t>Atlantisdisc92@gmail.com</w:t>
        </w:r>
      </w:hyperlink>
    </w:p>
    <w:p w14:paraId="13F61801" w14:textId="77777777" w:rsidR="008A0DDF" w:rsidRPr="002B412C" w:rsidRDefault="008A0DDF" w:rsidP="002B412C"/>
    <w:sdt>
      <w:sdtPr>
        <w:alias w:val="Objective heading:"/>
        <w:tag w:val="Objective heading:"/>
        <w:id w:val="1840115771"/>
        <w:placeholder>
          <w:docPart w:val="F8A4A67BBB1F43DABCC242C3D613B462"/>
        </w:placeholder>
        <w:temporary/>
        <w:showingPlcHdr/>
        <w15:appearance w15:val="hidden"/>
      </w:sdtPr>
      <w:sdtEndPr/>
      <w:sdtContent>
        <w:p w14:paraId="0F21DF7B" w14:textId="77777777" w:rsidR="002B412C" w:rsidRPr="002B412C" w:rsidRDefault="002B412C" w:rsidP="002B412C">
          <w:r w:rsidRPr="002B412C">
            <w:t>Objective</w:t>
          </w:r>
        </w:p>
      </w:sdtContent>
    </w:sdt>
    <w:p w14:paraId="21872DEE" w14:textId="77777777" w:rsidR="002B412C" w:rsidRDefault="002B412C" w:rsidP="002B412C">
      <w:r w:rsidRPr="002B412C">
        <w:t>Getting involved in tackling Environmental Issues like climate change, deforestation, water pollution, critically threatened species, pandemics, water rising, etc. Also, working for a tech company to analyze and hypothesis customer or user behavior.</w:t>
      </w:r>
    </w:p>
    <w:p w14:paraId="2132C904" w14:textId="77777777" w:rsidR="008A0DDF" w:rsidRPr="002B412C" w:rsidRDefault="008A0DDF" w:rsidP="002B412C"/>
    <w:sdt>
      <w:sdtPr>
        <w:alias w:val="Skills &amp; Abilities heading:"/>
        <w:tag w:val="Skills &amp; Abilities heading:"/>
        <w:id w:val="1904716257"/>
        <w:placeholder>
          <w:docPart w:val="95E99B9DB47542E29FCE562D521EB232"/>
        </w:placeholder>
        <w:temporary/>
        <w:showingPlcHdr/>
        <w15:appearance w15:val="hidden"/>
      </w:sdtPr>
      <w:sdtEndPr/>
      <w:sdtContent>
        <w:p w14:paraId="59F9B86F" w14:textId="77777777" w:rsidR="002B412C" w:rsidRPr="002B412C" w:rsidRDefault="002B412C" w:rsidP="002B412C">
          <w:r w:rsidRPr="002B412C">
            <w:t>Skills &amp; Abilities</w:t>
          </w:r>
        </w:p>
      </w:sdtContent>
    </w:sdt>
    <w:p w14:paraId="5C256445" w14:textId="06A4CA91" w:rsidR="002B412C" w:rsidRDefault="00C66DD0" w:rsidP="002B412C">
      <w:r>
        <w:t xml:space="preserve">Python, </w:t>
      </w:r>
      <w:r w:rsidR="00EB6CA2">
        <w:t>P</w:t>
      </w:r>
      <w:r>
        <w:t>anda</w:t>
      </w:r>
      <w:r w:rsidR="00EB6CA2">
        <w:t>s</w:t>
      </w:r>
      <w:r>
        <w:t xml:space="preserve">, </w:t>
      </w:r>
      <w:proofErr w:type="spellStart"/>
      <w:r w:rsidR="00EB6CA2">
        <w:t>N</w:t>
      </w:r>
      <w:r>
        <w:t>umpy</w:t>
      </w:r>
      <w:proofErr w:type="spellEnd"/>
      <w:r>
        <w:t xml:space="preserve">, </w:t>
      </w:r>
      <w:r w:rsidR="00EB6CA2">
        <w:t>SQL</w:t>
      </w:r>
      <w:r>
        <w:t xml:space="preserve">, </w:t>
      </w:r>
      <w:proofErr w:type="spellStart"/>
      <w:r w:rsidR="00EB6CA2">
        <w:t>Netica</w:t>
      </w:r>
      <w:proofErr w:type="spellEnd"/>
      <w:r w:rsidR="00EB6CA2">
        <w:t>,</w:t>
      </w:r>
      <w:r>
        <w:t xml:space="preserve"> </w:t>
      </w:r>
      <w:r w:rsidR="0078672A">
        <w:t>currently learning java and</w:t>
      </w:r>
      <w:r w:rsidR="002B412C" w:rsidRPr="002B412C">
        <w:t xml:space="preserve"> plan to learn other programming language</w:t>
      </w:r>
      <w:r w:rsidR="00CB4C94">
        <w:t>s</w:t>
      </w:r>
      <w:r w:rsidR="002B412C" w:rsidRPr="002B412C">
        <w:t xml:space="preserve">. </w:t>
      </w:r>
    </w:p>
    <w:p w14:paraId="71B1052D" w14:textId="77777777" w:rsidR="008A0DDF" w:rsidRPr="002B412C" w:rsidRDefault="008A0DDF" w:rsidP="002B412C"/>
    <w:p w14:paraId="2184A520" w14:textId="77777777" w:rsidR="002B412C" w:rsidRPr="002B412C" w:rsidRDefault="00543263" w:rsidP="002B412C">
      <w:sdt>
        <w:sdtPr>
          <w:alias w:val="Experience heading:"/>
          <w:tag w:val="Experience heading:"/>
          <w:id w:val="69094262"/>
          <w:placeholder>
            <w:docPart w:val="6177E272F71E4A15932821B3F6B94E96"/>
          </w:placeholder>
          <w:temporary/>
          <w:showingPlcHdr/>
          <w15:appearance w15:val="hidden"/>
        </w:sdtPr>
        <w:sdtEndPr/>
        <w:sdtContent>
          <w:r w:rsidR="002B412C" w:rsidRPr="002B412C">
            <w:t>Experience</w:t>
          </w:r>
        </w:sdtContent>
      </w:sdt>
    </w:p>
    <w:tbl>
      <w:tblPr>
        <w:tblStyle w:val="PlainTable4"/>
        <w:tblW w:w="5000" w:type="pct"/>
        <w:tblLook w:val="0620" w:firstRow="1" w:lastRow="0" w:firstColumn="0" w:lastColumn="0" w:noHBand="1" w:noVBand="1"/>
        <w:tblDescription w:val="Experience layout table"/>
      </w:tblPr>
      <w:tblGrid>
        <w:gridCol w:w="7776"/>
        <w:gridCol w:w="2304"/>
      </w:tblGrid>
      <w:tr w:rsidR="002B412C" w:rsidRPr="002B412C" w14:paraId="11DA6B3D" w14:textId="77777777" w:rsidTr="00254C7D">
        <w:trPr>
          <w:cnfStyle w:val="100000000000" w:firstRow="1" w:lastRow="0" w:firstColumn="0" w:lastColumn="0" w:oddVBand="0" w:evenVBand="0" w:oddHBand="0" w:evenHBand="0" w:firstRowFirstColumn="0" w:firstRowLastColumn="0" w:lastRowFirstColumn="0" w:lastRowLastColumn="0"/>
        </w:trPr>
        <w:tc>
          <w:tcPr>
            <w:tcW w:w="7776" w:type="dxa"/>
          </w:tcPr>
          <w:p w14:paraId="78BF9257" w14:textId="77777777" w:rsidR="002B412C" w:rsidRPr="002B412C" w:rsidRDefault="002B412C" w:rsidP="002B412C">
            <w:r w:rsidRPr="002B412C">
              <w:t>Joliet Junior College, Jr College, Joliet, IL 60431</w:t>
            </w:r>
          </w:p>
          <w:p w14:paraId="685E0C03" w14:textId="77777777" w:rsidR="002B412C" w:rsidRPr="002B412C" w:rsidRDefault="002B412C" w:rsidP="002B412C">
            <w:r w:rsidRPr="002B412C">
              <w:t>I worked there for about a month and a half during the Spring of 2020, then Covid-19, so I left because of personal problems.</w:t>
            </w:r>
          </w:p>
          <w:p w14:paraId="7AFFCB65" w14:textId="77777777" w:rsidR="002B412C" w:rsidRDefault="002B412C" w:rsidP="002B412C">
            <w:pPr>
              <w:rPr>
                <w:bCs w:val="0"/>
              </w:rPr>
            </w:pPr>
            <w:r w:rsidRPr="002B412C">
              <w:t>I tutored Precalculus 1, Precalculus 2, and Calculus 1 to JJC Students.</w:t>
            </w:r>
          </w:p>
          <w:p w14:paraId="0E56C0FD" w14:textId="77777777" w:rsidR="008725C5" w:rsidRPr="002B412C" w:rsidRDefault="008725C5" w:rsidP="002B412C"/>
          <w:p w14:paraId="422AC8A5" w14:textId="77777777" w:rsidR="002B412C" w:rsidRPr="002B412C" w:rsidRDefault="002B412C" w:rsidP="002B412C">
            <w:r w:rsidRPr="002B412C">
              <w:t>Amazon Fulfillment Center – MDW6, 1125 Remington Blvd,                                         Romeoville, IL 60446</w:t>
            </w:r>
          </w:p>
          <w:p w14:paraId="7E602B98" w14:textId="77777777" w:rsidR="002B412C" w:rsidRPr="002B412C" w:rsidRDefault="002B412C" w:rsidP="002B412C">
            <w:r w:rsidRPr="002B412C">
              <w:t>Dates From-To: 05/23/21 – 08/11/21</w:t>
            </w:r>
          </w:p>
          <w:p w14:paraId="4A755543" w14:textId="262E47F8" w:rsidR="002B412C" w:rsidRDefault="002B412C" w:rsidP="002B412C">
            <w:pPr>
              <w:rPr>
                <w:bCs w:val="0"/>
              </w:rPr>
            </w:pPr>
            <w:r w:rsidRPr="002B412C">
              <w:t xml:space="preserve">I </w:t>
            </w:r>
            <w:r w:rsidR="00A57567">
              <w:t>worked as</w:t>
            </w:r>
            <w:r w:rsidRPr="002B412C">
              <w:t xml:space="preserve"> a Stower, Tugger, Outbound Water-Spider,</w:t>
            </w:r>
            <w:r w:rsidR="005318CA">
              <w:t xml:space="preserve"> and</w:t>
            </w:r>
            <w:r w:rsidRPr="002B412C">
              <w:t xml:space="preserve"> </w:t>
            </w:r>
            <w:r w:rsidR="005318CA">
              <w:t xml:space="preserve">in </w:t>
            </w:r>
            <w:r w:rsidRPr="002B412C">
              <w:t>Inbound Dock.</w:t>
            </w:r>
          </w:p>
          <w:p w14:paraId="0EDFE2AC" w14:textId="77777777" w:rsidR="008725C5" w:rsidRPr="002B412C" w:rsidRDefault="008725C5" w:rsidP="002B412C"/>
          <w:p w14:paraId="1254CCAD" w14:textId="77777777" w:rsidR="002B412C" w:rsidRPr="002B412C" w:rsidRDefault="002B412C" w:rsidP="002B412C">
            <w:r w:rsidRPr="002B412C">
              <w:t>Amazon Fulfillment Center- MDW6, 1125 Remington Blvd,</w:t>
            </w:r>
          </w:p>
          <w:p w14:paraId="5A3CBA73" w14:textId="77777777" w:rsidR="002B412C" w:rsidRPr="002B412C" w:rsidRDefault="002B412C" w:rsidP="002B412C">
            <w:r w:rsidRPr="002B412C">
              <w:t>Romeoville, IL 60446</w:t>
            </w:r>
          </w:p>
          <w:p w14:paraId="66C9B10E" w14:textId="77777777" w:rsidR="002B412C" w:rsidRPr="002B412C" w:rsidRDefault="002B412C" w:rsidP="002B412C">
            <w:r w:rsidRPr="002B412C">
              <w:t>Dates From-To: 10/31/21 – 01/04/22</w:t>
            </w:r>
          </w:p>
          <w:p w14:paraId="45FD3C6F" w14:textId="1BB7E852" w:rsidR="002B412C" w:rsidRDefault="002B412C" w:rsidP="002B412C">
            <w:pPr>
              <w:rPr>
                <w:bCs w:val="0"/>
              </w:rPr>
            </w:pPr>
            <w:r w:rsidRPr="002B412C">
              <w:t xml:space="preserve">I </w:t>
            </w:r>
            <w:r w:rsidR="00A57567">
              <w:t xml:space="preserve">worked as </w:t>
            </w:r>
            <w:r w:rsidRPr="002B412C">
              <w:t xml:space="preserve">a Stower, Picker, Tugger, Outbound Water-Spider, </w:t>
            </w:r>
            <w:r w:rsidR="005318CA">
              <w:t xml:space="preserve">and </w:t>
            </w:r>
            <w:r w:rsidRPr="002B412C">
              <w:t>Inbound Dock.</w:t>
            </w:r>
          </w:p>
          <w:p w14:paraId="1DB3335D" w14:textId="77777777" w:rsidR="00E10F5B" w:rsidRDefault="00E10F5B" w:rsidP="002B412C">
            <w:pPr>
              <w:rPr>
                <w:bCs w:val="0"/>
              </w:rPr>
            </w:pPr>
          </w:p>
          <w:p w14:paraId="15C2C1D2" w14:textId="77777777" w:rsidR="00E10F5B" w:rsidRDefault="00E10F5B" w:rsidP="002B412C">
            <w:pPr>
              <w:rPr>
                <w:bCs w:val="0"/>
              </w:rPr>
            </w:pPr>
          </w:p>
          <w:p w14:paraId="6B3B751E" w14:textId="77777777" w:rsidR="008725C5" w:rsidRDefault="008725C5" w:rsidP="002B412C">
            <w:pPr>
              <w:rPr>
                <w:bCs w:val="0"/>
              </w:rPr>
            </w:pPr>
          </w:p>
          <w:p w14:paraId="629A59C6" w14:textId="29097788" w:rsidR="00D65BDB" w:rsidRPr="002B412C" w:rsidRDefault="00D65BDB" w:rsidP="002B412C"/>
        </w:tc>
        <w:tc>
          <w:tcPr>
            <w:tcW w:w="2304" w:type="dxa"/>
          </w:tcPr>
          <w:p w14:paraId="5672EC27" w14:textId="77777777" w:rsidR="002B412C" w:rsidRPr="002B412C" w:rsidRDefault="002B412C" w:rsidP="002B412C">
            <w:r w:rsidRPr="002B412C">
              <w:t xml:space="preserve"> </w:t>
            </w:r>
          </w:p>
        </w:tc>
      </w:tr>
      <w:tr w:rsidR="002B412C" w:rsidRPr="002B412C" w14:paraId="17049D2A" w14:textId="77777777" w:rsidTr="00254C7D">
        <w:tc>
          <w:tcPr>
            <w:tcW w:w="7776" w:type="dxa"/>
          </w:tcPr>
          <w:p w14:paraId="0350B930" w14:textId="77777777" w:rsidR="002B412C" w:rsidRPr="002B412C" w:rsidRDefault="002B412C" w:rsidP="002B412C">
            <w:r w:rsidRPr="002B412C">
              <w:lastRenderedPageBreak/>
              <w:t xml:space="preserve">Amazon Fulfillment Center – MDW6, 1125 Remington Blvd, </w:t>
            </w:r>
          </w:p>
          <w:p w14:paraId="4ADD187D" w14:textId="77777777" w:rsidR="002B412C" w:rsidRPr="002B412C" w:rsidRDefault="002B412C" w:rsidP="002B412C">
            <w:r w:rsidRPr="002B412C">
              <w:t>Romeoville, IL 60446</w:t>
            </w:r>
          </w:p>
          <w:p w14:paraId="1F015A24" w14:textId="77777777" w:rsidR="002B412C" w:rsidRPr="002B412C" w:rsidRDefault="002B412C" w:rsidP="002B412C">
            <w:r w:rsidRPr="002B412C">
              <w:t>Dates From-To: 05/10/22 – 07/13/22</w:t>
            </w:r>
          </w:p>
          <w:p w14:paraId="0FE7DDB2" w14:textId="0B04E089" w:rsidR="002B412C" w:rsidRDefault="002B412C" w:rsidP="002B412C">
            <w:r w:rsidRPr="002B412C">
              <w:t>I w</w:t>
            </w:r>
            <w:r w:rsidR="00737D5E">
              <w:t xml:space="preserve">orked as a </w:t>
            </w:r>
            <w:r w:rsidRPr="002B412C">
              <w:t>Stower, Outbound Water-Spider, Inbound Dock. Mainly worked as stower because of high-rate accomplishment.</w:t>
            </w:r>
          </w:p>
          <w:p w14:paraId="11EBE2AF" w14:textId="2F209459" w:rsidR="008A0DDF" w:rsidRPr="002B412C" w:rsidRDefault="008A0DDF" w:rsidP="002B412C"/>
        </w:tc>
        <w:tc>
          <w:tcPr>
            <w:tcW w:w="2304" w:type="dxa"/>
          </w:tcPr>
          <w:p w14:paraId="2164119E" w14:textId="77777777" w:rsidR="002B412C" w:rsidRPr="002B412C" w:rsidRDefault="002B412C" w:rsidP="002B412C"/>
        </w:tc>
      </w:tr>
    </w:tbl>
    <w:p w14:paraId="270E01AB" w14:textId="77777777" w:rsidR="002B412C" w:rsidRPr="002B412C" w:rsidRDefault="00543263" w:rsidP="002B412C">
      <w:sdt>
        <w:sdtPr>
          <w:alias w:val="Education heading:"/>
          <w:tag w:val="Education heading:"/>
          <w:id w:val="1265042256"/>
          <w:placeholder>
            <w:docPart w:val="34AF50C8996949D0A1C5DD86310F76E8"/>
          </w:placeholder>
          <w:temporary/>
          <w:showingPlcHdr/>
          <w15:appearance w15:val="hidden"/>
        </w:sdtPr>
        <w:sdtEndPr/>
        <w:sdtContent>
          <w:r w:rsidR="002B412C" w:rsidRPr="002B412C">
            <w:t>Education</w:t>
          </w:r>
        </w:sdtContent>
      </w:sdt>
    </w:p>
    <w:tbl>
      <w:tblPr>
        <w:tblStyle w:val="PlainTable4"/>
        <w:tblW w:w="5000" w:type="pct"/>
        <w:tblLook w:val="0620" w:firstRow="1" w:lastRow="0" w:firstColumn="0" w:lastColumn="0" w:noHBand="1" w:noVBand="1"/>
        <w:tblDescription w:val="Education layout table"/>
      </w:tblPr>
      <w:tblGrid>
        <w:gridCol w:w="7776"/>
        <w:gridCol w:w="2304"/>
      </w:tblGrid>
      <w:tr w:rsidR="002B412C" w:rsidRPr="002B412C" w14:paraId="135B8C0A" w14:textId="77777777" w:rsidTr="00254C7D">
        <w:trPr>
          <w:cnfStyle w:val="100000000000" w:firstRow="1" w:lastRow="0" w:firstColumn="0" w:lastColumn="0" w:oddVBand="0" w:evenVBand="0" w:oddHBand="0" w:evenHBand="0" w:firstRowFirstColumn="0" w:firstRowLastColumn="0" w:lastRowFirstColumn="0" w:lastRowLastColumn="0"/>
        </w:trPr>
        <w:tc>
          <w:tcPr>
            <w:tcW w:w="7776" w:type="dxa"/>
          </w:tcPr>
          <w:p w14:paraId="5F62B371" w14:textId="77777777" w:rsidR="002B412C" w:rsidRPr="002B412C" w:rsidRDefault="002B412C" w:rsidP="002B412C">
            <w:r w:rsidRPr="002B412C">
              <w:t>Joliet Junior College, Jr College, Joliet, IL 60431</w:t>
            </w:r>
          </w:p>
          <w:p w14:paraId="688AEA56" w14:textId="77777777" w:rsidR="002B412C" w:rsidRPr="002B412C" w:rsidRDefault="002B412C" w:rsidP="002B412C">
            <w:r w:rsidRPr="002B412C">
              <w:t>Year From-To: Fall 2018 – Fall 2020</w:t>
            </w:r>
          </w:p>
          <w:p w14:paraId="532AC822" w14:textId="7EA6951D" w:rsidR="001D69CF" w:rsidRDefault="002B412C" w:rsidP="002B412C">
            <w:pPr>
              <w:rPr>
                <w:bCs w:val="0"/>
              </w:rPr>
            </w:pPr>
            <w:r w:rsidRPr="002B412C">
              <w:t xml:space="preserve">Overall GPA 3.73. Coursework includes Precalculus 1, Precalculus 2, Rhetoric 1, Rhetoric 2, General Psychology, Principles of Speech Communication, Computer Information Systems 1, Calculus 1, Calculus 2, Biology, Computer Information systems 2 (QBasic), </w:t>
            </w:r>
            <w:r w:rsidR="008A5858">
              <w:t xml:space="preserve">and </w:t>
            </w:r>
            <w:r w:rsidRPr="002B412C">
              <w:t>Chemistry</w:t>
            </w:r>
            <w:r w:rsidR="008A5858">
              <w:t>.</w:t>
            </w:r>
            <w:r w:rsidR="0086759F">
              <w:t xml:space="preserve"> I</w:t>
            </w:r>
            <w:r w:rsidR="001D69CF">
              <w:t xml:space="preserve"> was invited and accepted to join Phi Theta Kappa</w:t>
            </w:r>
            <w:r w:rsidR="00E26011">
              <w:t xml:space="preserve"> as a result of my good academic performance.</w:t>
            </w:r>
          </w:p>
          <w:p w14:paraId="6E20CACF" w14:textId="77777777" w:rsidR="005D081E" w:rsidRPr="002B412C" w:rsidRDefault="005D081E" w:rsidP="002B412C"/>
          <w:p w14:paraId="04811E4C" w14:textId="77777777" w:rsidR="002B412C" w:rsidRPr="002B412C" w:rsidRDefault="002B412C" w:rsidP="002B412C">
            <w:r w:rsidRPr="002B412C">
              <w:t>Lewis University, 1 University Pkwy, Romeoville, IL 60446</w:t>
            </w:r>
          </w:p>
          <w:p w14:paraId="687402A1" w14:textId="77777777" w:rsidR="002B412C" w:rsidRPr="002B412C" w:rsidRDefault="002B412C" w:rsidP="002B412C">
            <w:r w:rsidRPr="002B412C">
              <w:t>Years From-To: Spring 2021-present</w:t>
            </w:r>
          </w:p>
          <w:p w14:paraId="6562700B" w14:textId="55869AC0" w:rsidR="002B412C" w:rsidRDefault="002B412C" w:rsidP="002B412C">
            <w:r w:rsidRPr="002B412C">
              <w:rPr>
                <w:bCs w:val="0"/>
              </w:rPr>
              <w:t>Current</w:t>
            </w:r>
            <w:r w:rsidR="00BA61DE">
              <w:rPr>
                <w:bCs w:val="0"/>
              </w:rPr>
              <w:t xml:space="preserve"> </w:t>
            </w:r>
            <w:r w:rsidRPr="002B412C">
              <w:rPr>
                <w:bCs w:val="0"/>
              </w:rPr>
              <w:t>Overall GPA 3.69. Coursework includes Programming Fundamentals</w:t>
            </w:r>
            <w:r w:rsidR="00E053A1">
              <w:rPr>
                <w:bCs w:val="0"/>
              </w:rPr>
              <w:t xml:space="preserve"> </w:t>
            </w:r>
            <w:r w:rsidRPr="002B412C">
              <w:rPr>
                <w:bCs w:val="0"/>
              </w:rPr>
              <w:t>(Python), Introduction to Data Science, Calculus 3, Discrete Math, Applied</w:t>
            </w:r>
            <w:r w:rsidR="00E053A1">
              <w:rPr>
                <w:bCs w:val="0"/>
              </w:rPr>
              <w:t xml:space="preserve"> </w:t>
            </w:r>
            <w:r w:rsidRPr="002B412C">
              <w:rPr>
                <w:bCs w:val="0"/>
              </w:rPr>
              <w:t xml:space="preserve">Probability and Stats, Programming for Data Analysis, Artificial Intelligence, </w:t>
            </w:r>
            <w:r w:rsidR="00764141">
              <w:rPr>
                <w:bCs w:val="0"/>
              </w:rPr>
              <w:t xml:space="preserve">and </w:t>
            </w:r>
            <w:r w:rsidR="00330622">
              <w:rPr>
                <w:bCs w:val="0"/>
              </w:rPr>
              <w:t>P</w:t>
            </w:r>
            <w:r w:rsidRPr="002B412C">
              <w:rPr>
                <w:bCs w:val="0"/>
              </w:rPr>
              <w:t xml:space="preserve">rinciples of Sociology. </w:t>
            </w:r>
            <w:r w:rsidR="00330622">
              <w:rPr>
                <w:bCs w:val="0"/>
              </w:rPr>
              <w:t xml:space="preserve">I am still currently taking classes as of </w:t>
            </w:r>
            <w:r w:rsidR="00970D80">
              <w:rPr>
                <w:bCs w:val="0"/>
              </w:rPr>
              <w:t xml:space="preserve">Fall 2022 and </w:t>
            </w:r>
            <w:r w:rsidR="00CA1DA8">
              <w:rPr>
                <w:bCs w:val="0"/>
              </w:rPr>
              <w:t xml:space="preserve">I </w:t>
            </w:r>
            <w:r w:rsidR="00970D80">
              <w:rPr>
                <w:bCs w:val="0"/>
              </w:rPr>
              <w:t>plan to graduate</w:t>
            </w:r>
            <w:r w:rsidR="00CA1DA8">
              <w:rPr>
                <w:bCs w:val="0"/>
              </w:rPr>
              <w:t xml:space="preserve"> </w:t>
            </w:r>
            <w:r w:rsidR="00EB6333">
              <w:rPr>
                <w:bCs w:val="0"/>
              </w:rPr>
              <w:t>in Spring 2023</w:t>
            </w:r>
            <w:r w:rsidR="0086759F">
              <w:rPr>
                <w:bCs w:val="0"/>
              </w:rPr>
              <w:t>.</w:t>
            </w:r>
            <w:r w:rsidR="00970D80">
              <w:rPr>
                <w:bCs w:val="0"/>
              </w:rPr>
              <w:t xml:space="preserve"> </w:t>
            </w:r>
            <w:r w:rsidRPr="002B412C">
              <w:rPr>
                <w:bCs w:val="0"/>
              </w:rPr>
              <w:t xml:space="preserve">I was invited and accepted into the National Honors </w:t>
            </w:r>
            <w:r w:rsidR="0086759F" w:rsidRPr="002B412C">
              <w:rPr>
                <w:bCs w:val="0"/>
              </w:rPr>
              <w:t>Society</w:t>
            </w:r>
            <w:r w:rsidR="0086759F" w:rsidRPr="002B412C">
              <w:t>,</w:t>
            </w:r>
            <w:r w:rsidRPr="002B412C">
              <w:rPr>
                <w:bCs w:val="0"/>
              </w:rPr>
              <w:t xml:space="preserve"> and I was in the Dean’s list for good academic achievement for the Spring 2022 Semester.</w:t>
            </w:r>
          </w:p>
          <w:p w14:paraId="4595BD18" w14:textId="7B116527" w:rsidR="005D081E" w:rsidRPr="002B412C" w:rsidRDefault="005D081E" w:rsidP="002B412C">
            <w:pPr>
              <w:rPr>
                <w:bCs w:val="0"/>
              </w:rPr>
            </w:pPr>
          </w:p>
        </w:tc>
        <w:tc>
          <w:tcPr>
            <w:tcW w:w="2304" w:type="dxa"/>
          </w:tcPr>
          <w:p w14:paraId="1C841D0F" w14:textId="77777777" w:rsidR="002B412C" w:rsidRPr="002B412C" w:rsidRDefault="002B412C" w:rsidP="002B412C"/>
        </w:tc>
      </w:tr>
    </w:tbl>
    <w:p w14:paraId="7B292F95" w14:textId="71085D37" w:rsidR="002F3593" w:rsidRPr="002B412C" w:rsidRDefault="002F3593" w:rsidP="002B412C"/>
    <w:sectPr w:rsidR="002F3593" w:rsidRPr="002B412C">
      <w:footerReference w:type="defaul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E9296" w14:textId="77777777" w:rsidR="001F71F5" w:rsidRDefault="001F71F5">
      <w:pPr>
        <w:spacing w:line="240" w:lineRule="auto"/>
      </w:pPr>
      <w:r>
        <w:separator/>
      </w:r>
    </w:p>
  </w:endnote>
  <w:endnote w:type="continuationSeparator" w:id="0">
    <w:p w14:paraId="1BC72994" w14:textId="77777777" w:rsidR="001F71F5" w:rsidRDefault="001F7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B6C0" w14:textId="77777777" w:rsidR="000C5155" w:rsidRDefault="003E7996">
    <w:pPr>
      <w:pStyle w:val="Footer"/>
    </w:pPr>
    <w:r>
      <w:rPr>
        <w:noProof w:val="0"/>
      </w:rPr>
      <w:fldChar w:fldCharType="begin"/>
    </w:r>
    <w:r>
      <w:instrText xml:space="preserve"> PAGE   \* MERGEFORMAT </w:instrText>
    </w:r>
    <w:r>
      <w:rPr>
        <w:noProof w:val="0"/>
      </w:rPr>
      <w:fldChar w:fldCharType="separate"/>
    </w:r>
    <w:r w:rsidR="001764A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C159" w14:textId="77777777" w:rsidR="001F71F5" w:rsidRDefault="001F71F5">
      <w:pPr>
        <w:spacing w:line="240" w:lineRule="auto"/>
      </w:pPr>
      <w:r>
        <w:separator/>
      </w:r>
    </w:p>
  </w:footnote>
  <w:footnote w:type="continuationSeparator" w:id="0">
    <w:p w14:paraId="19C29240" w14:textId="77777777" w:rsidR="001F71F5" w:rsidRDefault="001F71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40794082">
    <w:abstractNumId w:val="9"/>
  </w:num>
  <w:num w:numId="2" w16cid:durableId="1935479518">
    <w:abstractNumId w:val="7"/>
  </w:num>
  <w:num w:numId="3" w16cid:durableId="38864871">
    <w:abstractNumId w:val="6"/>
  </w:num>
  <w:num w:numId="4" w16cid:durableId="1610624109">
    <w:abstractNumId w:val="5"/>
  </w:num>
  <w:num w:numId="5" w16cid:durableId="1665887899">
    <w:abstractNumId w:val="4"/>
  </w:num>
  <w:num w:numId="6" w16cid:durableId="6492761">
    <w:abstractNumId w:val="8"/>
  </w:num>
  <w:num w:numId="7" w16cid:durableId="1607272160">
    <w:abstractNumId w:val="3"/>
  </w:num>
  <w:num w:numId="8" w16cid:durableId="51779563">
    <w:abstractNumId w:val="2"/>
  </w:num>
  <w:num w:numId="9" w16cid:durableId="440996259">
    <w:abstractNumId w:val="1"/>
  </w:num>
  <w:num w:numId="10" w16cid:durableId="1703743030">
    <w:abstractNumId w:val="0"/>
  </w:num>
  <w:num w:numId="11" w16cid:durableId="528687826">
    <w:abstractNumId w:val="10"/>
  </w:num>
  <w:num w:numId="12" w16cid:durableId="2123112502">
    <w:abstractNumId w:val="11"/>
  </w:num>
  <w:num w:numId="13" w16cid:durableId="3472159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DF"/>
    <w:rsid w:val="00000D69"/>
    <w:rsid w:val="00025B4E"/>
    <w:rsid w:val="00026C03"/>
    <w:rsid w:val="00033EA8"/>
    <w:rsid w:val="00037561"/>
    <w:rsid w:val="00041857"/>
    <w:rsid w:val="00041E31"/>
    <w:rsid w:val="000425C6"/>
    <w:rsid w:val="000660A0"/>
    <w:rsid w:val="00083136"/>
    <w:rsid w:val="000A1457"/>
    <w:rsid w:val="000B3BF8"/>
    <w:rsid w:val="000B7149"/>
    <w:rsid w:val="000C5155"/>
    <w:rsid w:val="000E703D"/>
    <w:rsid w:val="000F1DC7"/>
    <w:rsid w:val="0016329E"/>
    <w:rsid w:val="001764A6"/>
    <w:rsid w:val="001A7171"/>
    <w:rsid w:val="001B1C30"/>
    <w:rsid w:val="001B7CCD"/>
    <w:rsid w:val="001D69CF"/>
    <w:rsid w:val="001D76B9"/>
    <w:rsid w:val="001F71F5"/>
    <w:rsid w:val="00240E71"/>
    <w:rsid w:val="00252795"/>
    <w:rsid w:val="002B412C"/>
    <w:rsid w:val="002C4095"/>
    <w:rsid w:val="002D4A88"/>
    <w:rsid w:val="002F3593"/>
    <w:rsid w:val="002F47D4"/>
    <w:rsid w:val="00325BAD"/>
    <w:rsid w:val="00326337"/>
    <w:rsid w:val="00330622"/>
    <w:rsid w:val="00337B33"/>
    <w:rsid w:val="00337C64"/>
    <w:rsid w:val="0034555A"/>
    <w:rsid w:val="00345FFC"/>
    <w:rsid w:val="00376259"/>
    <w:rsid w:val="003C7EC9"/>
    <w:rsid w:val="003D6DCA"/>
    <w:rsid w:val="003E7996"/>
    <w:rsid w:val="003F3B40"/>
    <w:rsid w:val="00425656"/>
    <w:rsid w:val="004459B3"/>
    <w:rsid w:val="00450A0E"/>
    <w:rsid w:val="00470A58"/>
    <w:rsid w:val="00490268"/>
    <w:rsid w:val="004C3892"/>
    <w:rsid w:val="00515C64"/>
    <w:rsid w:val="00520938"/>
    <w:rsid w:val="005318CA"/>
    <w:rsid w:val="0053368E"/>
    <w:rsid w:val="00543263"/>
    <w:rsid w:val="00561E28"/>
    <w:rsid w:val="005648FD"/>
    <w:rsid w:val="00596896"/>
    <w:rsid w:val="005B5CB5"/>
    <w:rsid w:val="005B7925"/>
    <w:rsid w:val="005C5614"/>
    <w:rsid w:val="005D081E"/>
    <w:rsid w:val="005D7DC9"/>
    <w:rsid w:val="00603619"/>
    <w:rsid w:val="00604E01"/>
    <w:rsid w:val="00610D11"/>
    <w:rsid w:val="006406B7"/>
    <w:rsid w:val="0064697C"/>
    <w:rsid w:val="0067099E"/>
    <w:rsid w:val="00672D29"/>
    <w:rsid w:val="006821DF"/>
    <w:rsid w:val="0068670C"/>
    <w:rsid w:val="006B7F64"/>
    <w:rsid w:val="006C3C48"/>
    <w:rsid w:val="006D3B8E"/>
    <w:rsid w:val="006D4652"/>
    <w:rsid w:val="006E31D1"/>
    <w:rsid w:val="006E4B4A"/>
    <w:rsid w:val="006E61DE"/>
    <w:rsid w:val="006E6BD5"/>
    <w:rsid w:val="00712145"/>
    <w:rsid w:val="007143C3"/>
    <w:rsid w:val="00725B51"/>
    <w:rsid w:val="00726583"/>
    <w:rsid w:val="0073379B"/>
    <w:rsid w:val="00737D5E"/>
    <w:rsid w:val="00764141"/>
    <w:rsid w:val="0078672A"/>
    <w:rsid w:val="007900B9"/>
    <w:rsid w:val="007C51D0"/>
    <w:rsid w:val="007C6D48"/>
    <w:rsid w:val="007E3203"/>
    <w:rsid w:val="00807EDE"/>
    <w:rsid w:val="00845543"/>
    <w:rsid w:val="0086759F"/>
    <w:rsid w:val="008725C5"/>
    <w:rsid w:val="008A0DDF"/>
    <w:rsid w:val="008A5858"/>
    <w:rsid w:val="008B2D0D"/>
    <w:rsid w:val="008E1F80"/>
    <w:rsid w:val="009166F4"/>
    <w:rsid w:val="00970D80"/>
    <w:rsid w:val="00971A48"/>
    <w:rsid w:val="00973FDE"/>
    <w:rsid w:val="00987476"/>
    <w:rsid w:val="009B4F16"/>
    <w:rsid w:val="009C202E"/>
    <w:rsid w:val="009D263F"/>
    <w:rsid w:val="009E5025"/>
    <w:rsid w:val="009F5D7A"/>
    <w:rsid w:val="00A01049"/>
    <w:rsid w:val="00A23152"/>
    <w:rsid w:val="00A23743"/>
    <w:rsid w:val="00A31DC2"/>
    <w:rsid w:val="00A32683"/>
    <w:rsid w:val="00A4246F"/>
    <w:rsid w:val="00A57567"/>
    <w:rsid w:val="00A762FB"/>
    <w:rsid w:val="00AB0A6E"/>
    <w:rsid w:val="00AB4426"/>
    <w:rsid w:val="00AC2E37"/>
    <w:rsid w:val="00AD0610"/>
    <w:rsid w:val="00AF4957"/>
    <w:rsid w:val="00B0548E"/>
    <w:rsid w:val="00B06F91"/>
    <w:rsid w:val="00B139A0"/>
    <w:rsid w:val="00B14E5E"/>
    <w:rsid w:val="00B15837"/>
    <w:rsid w:val="00B22EC6"/>
    <w:rsid w:val="00B25B31"/>
    <w:rsid w:val="00B46F4B"/>
    <w:rsid w:val="00B550F6"/>
    <w:rsid w:val="00B66880"/>
    <w:rsid w:val="00B81569"/>
    <w:rsid w:val="00BA61DE"/>
    <w:rsid w:val="00BC1A83"/>
    <w:rsid w:val="00BC1F38"/>
    <w:rsid w:val="00BD5B36"/>
    <w:rsid w:val="00BE5218"/>
    <w:rsid w:val="00BF6C57"/>
    <w:rsid w:val="00C056DC"/>
    <w:rsid w:val="00C360EF"/>
    <w:rsid w:val="00C526A0"/>
    <w:rsid w:val="00C6040B"/>
    <w:rsid w:val="00C66DD0"/>
    <w:rsid w:val="00C70D78"/>
    <w:rsid w:val="00C74AEB"/>
    <w:rsid w:val="00C773C5"/>
    <w:rsid w:val="00C85141"/>
    <w:rsid w:val="00CA1DA8"/>
    <w:rsid w:val="00CB4C94"/>
    <w:rsid w:val="00CC2C35"/>
    <w:rsid w:val="00CD075B"/>
    <w:rsid w:val="00CF350C"/>
    <w:rsid w:val="00D136AC"/>
    <w:rsid w:val="00D469F8"/>
    <w:rsid w:val="00D47EF2"/>
    <w:rsid w:val="00D54540"/>
    <w:rsid w:val="00D57314"/>
    <w:rsid w:val="00D618CB"/>
    <w:rsid w:val="00D64842"/>
    <w:rsid w:val="00D65BDB"/>
    <w:rsid w:val="00D70642"/>
    <w:rsid w:val="00D7619D"/>
    <w:rsid w:val="00D77989"/>
    <w:rsid w:val="00D952A8"/>
    <w:rsid w:val="00DB2172"/>
    <w:rsid w:val="00DB4BB1"/>
    <w:rsid w:val="00DB7951"/>
    <w:rsid w:val="00DE55F0"/>
    <w:rsid w:val="00DF5982"/>
    <w:rsid w:val="00E053A1"/>
    <w:rsid w:val="00E05E59"/>
    <w:rsid w:val="00E10969"/>
    <w:rsid w:val="00E10F5B"/>
    <w:rsid w:val="00E12FC3"/>
    <w:rsid w:val="00E212A1"/>
    <w:rsid w:val="00E26011"/>
    <w:rsid w:val="00E52EDA"/>
    <w:rsid w:val="00E559A2"/>
    <w:rsid w:val="00E60F7C"/>
    <w:rsid w:val="00E66AFD"/>
    <w:rsid w:val="00E75D6D"/>
    <w:rsid w:val="00E91C0B"/>
    <w:rsid w:val="00EA0335"/>
    <w:rsid w:val="00EA5B24"/>
    <w:rsid w:val="00EB514D"/>
    <w:rsid w:val="00EB6333"/>
    <w:rsid w:val="00EB6CA2"/>
    <w:rsid w:val="00EC5D30"/>
    <w:rsid w:val="00EF0CB5"/>
    <w:rsid w:val="00EF5D7C"/>
    <w:rsid w:val="00F005E0"/>
    <w:rsid w:val="00F53177"/>
    <w:rsid w:val="00F63EDD"/>
    <w:rsid w:val="00F94CE8"/>
    <w:rsid w:val="00FA7AA0"/>
    <w:rsid w:val="00FB54AB"/>
    <w:rsid w:val="00FB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CFA1"/>
  <w15:chartTrackingRefBased/>
  <w15:docId w15:val="{899B7AF7-1F1E-400F-8230-0EB68AF0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4"/>
    <w:semiHidden/>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74AEB"/>
    <w:pPr>
      <w:spacing w:after="120" w:line="240" w:lineRule="auto"/>
      <w:contextualSpacing/>
    </w:pPr>
    <w:rPr>
      <w:rFonts w:asciiTheme="majorHAnsi" w:eastAsiaTheme="majorEastAsia" w:hAnsiTheme="majorHAnsi" w:cstheme="majorBidi"/>
      <w:color w:val="004A67" w:themeColor="accent1" w:themeShade="80"/>
      <w:kern w:val="28"/>
      <w:sz w:val="40"/>
      <w:szCs w:val="40"/>
    </w:rPr>
  </w:style>
  <w:style w:type="character" w:customStyle="1" w:styleId="TitleChar">
    <w:name w:val="Title Char"/>
    <w:basedOn w:val="DefaultParagraphFont"/>
    <w:link w:val="Title"/>
    <w:uiPriority w:val="1"/>
    <w:rsid w:val="00C74AEB"/>
    <w:rPr>
      <w:rFonts w:asciiTheme="majorHAnsi" w:eastAsiaTheme="majorEastAsia" w:hAnsiTheme="majorHAnsi" w:cstheme="majorBidi"/>
      <w:color w:val="004A67" w:themeColor="accent1" w:themeShade="80"/>
      <w:kern w:val="28"/>
      <w:sz w:val="40"/>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semiHidden/>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semiHidden/>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semiHidden/>
    <w:unhideWhenUsed/>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character" w:styleId="UnresolvedMention">
    <w:name w:val="Unresolved Mention"/>
    <w:basedOn w:val="DefaultParagraphFont"/>
    <w:uiPriority w:val="99"/>
    <w:semiHidden/>
    <w:unhideWhenUsed/>
    <w:rsid w:val="00682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tlantisdisc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487AB07ACF464088AC30B33FE8FA25"/>
        <w:category>
          <w:name w:val="General"/>
          <w:gallery w:val="placeholder"/>
        </w:category>
        <w:types>
          <w:type w:val="bbPlcHdr"/>
        </w:types>
        <w:behaviors>
          <w:behavior w:val="content"/>
        </w:behaviors>
        <w:guid w:val="{2A5720CF-2E48-4F49-9047-F8B675BE17F5}"/>
      </w:docPartPr>
      <w:docPartBody>
        <w:p w:rsidR="00BF0216" w:rsidRDefault="001048DC" w:rsidP="001048DC">
          <w:pPr>
            <w:pStyle w:val="71487AB07ACF464088AC30B33FE8FA25"/>
          </w:pPr>
          <w:r w:rsidRPr="007C6D48">
            <w:t>Telephone</w:t>
          </w:r>
        </w:p>
      </w:docPartBody>
    </w:docPart>
    <w:docPart>
      <w:docPartPr>
        <w:name w:val="E46174B24F9E41F480121AF0BC29C705"/>
        <w:category>
          <w:name w:val="General"/>
          <w:gallery w:val="placeholder"/>
        </w:category>
        <w:types>
          <w:type w:val="bbPlcHdr"/>
        </w:types>
        <w:behaviors>
          <w:behavior w:val="content"/>
        </w:behaviors>
        <w:guid w:val="{1D65A6E8-67D8-44C6-85E2-EC367F4F5BD2}"/>
      </w:docPartPr>
      <w:docPartBody>
        <w:p w:rsidR="00BF0216" w:rsidRDefault="001048DC" w:rsidP="001048DC">
          <w:pPr>
            <w:pStyle w:val="E46174B24F9E41F480121AF0BC29C705"/>
          </w:pPr>
          <w:r>
            <w:t>Email</w:t>
          </w:r>
        </w:p>
      </w:docPartBody>
    </w:docPart>
    <w:docPart>
      <w:docPartPr>
        <w:name w:val="F8A4A67BBB1F43DABCC242C3D613B462"/>
        <w:category>
          <w:name w:val="General"/>
          <w:gallery w:val="placeholder"/>
        </w:category>
        <w:types>
          <w:type w:val="bbPlcHdr"/>
        </w:types>
        <w:behaviors>
          <w:behavior w:val="content"/>
        </w:behaviors>
        <w:guid w:val="{28971E13-9326-45DD-8A19-067B7C711C42}"/>
      </w:docPartPr>
      <w:docPartBody>
        <w:p w:rsidR="00BF0216" w:rsidRDefault="001048DC" w:rsidP="001048DC">
          <w:pPr>
            <w:pStyle w:val="F8A4A67BBB1F43DABCC242C3D613B462"/>
          </w:pPr>
          <w:r>
            <w:t>Objective</w:t>
          </w:r>
        </w:p>
      </w:docPartBody>
    </w:docPart>
    <w:docPart>
      <w:docPartPr>
        <w:name w:val="95E99B9DB47542E29FCE562D521EB232"/>
        <w:category>
          <w:name w:val="General"/>
          <w:gallery w:val="placeholder"/>
        </w:category>
        <w:types>
          <w:type w:val="bbPlcHdr"/>
        </w:types>
        <w:behaviors>
          <w:behavior w:val="content"/>
        </w:behaviors>
        <w:guid w:val="{D67D8506-BB7C-4088-B4AA-B56045C8D67B}"/>
      </w:docPartPr>
      <w:docPartBody>
        <w:p w:rsidR="00BF0216" w:rsidRDefault="001048DC" w:rsidP="001048DC">
          <w:pPr>
            <w:pStyle w:val="95E99B9DB47542E29FCE562D521EB232"/>
          </w:pPr>
          <w:r>
            <w:t>Skills &amp; Abilities</w:t>
          </w:r>
        </w:p>
      </w:docPartBody>
    </w:docPart>
    <w:docPart>
      <w:docPartPr>
        <w:name w:val="6177E272F71E4A15932821B3F6B94E96"/>
        <w:category>
          <w:name w:val="General"/>
          <w:gallery w:val="placeholder"/>
        </w:category>
        <w:types>
          <w:type w:val="bbPlcHdr"/>
        </w:types>
        <w:behaviors>
          <w:behavior w:val="content"/>
        </w:behaviors>
        <w:guid w:val="{A2C1D1C9-4A62-4E51-A035-FB1BCFB0AD79}"/>
      </w:docPartPr>
      <w:docPartBody>
        <w:p w:rsidR="00BF0216" w:rsidRDefault="001048DC" w:rsidP="001048DC">
          <w:pPr>
            <w:pStyle w:val="6177E272F71E4A15932821B3F6B94E96"/>
          </w:pPr>
          <w:r>
            <w:t>Experience</w:t>
          </w:r>
        </w:p>
      </w:docPartBody>
    </w:docPart>
    <w:docPart>
      <w:docPartPr>
        <w:name w:val="34AF50C8996949D0A1C5DD86310F76E8"/>
        <w:category>
          <w:name w:val="General"/>
          <w:gallery w:val="placeholder"/>
        </w:category>
        <w:types>
          <w:type w:val="bbPlcHdr"/>
        </w:types>
        <w:behaviors>
          <w:behavior w:val="content"/>
        </w:behaviors>
        <w:guid w:val="{F584B4FF-34FF-43D4-8673-95EC109F96EA}"/>
      </w:docPartPr>
      <w:docPartBody>
        <w:p w:rsidR="00BF0216" w:rsidRDefault="001048DC" w:rsidP="001048DC">
          <w:pPr>
            <w:pStyle w:val="34AF50C8996949D0A1C5DD86310F76E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DC"/>
    <w:rsid w:val="001048DC"/>
    <w:rsid w:val="009213F9"/>
    <w:rsid w:val="00BF0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487AB07ACF464088AC30B33FE8FA25">
    <w:name w:val="71487AB07ACF464088AC30B33FE8FA25"/>
    <w:rsid w:val="001048DC"/>
  </w:style>
  <w:style w:type="paragraph" w:customStyle="1" w:styleId="E46174B24F9E41F480121AF0BC29C705">
    <w:name w:val="E46174B24F9E41F480121AF0BC29C705"/>
    <w:rsid w:val="001048DC"/>
  </w:style>
  <w:style w:type="paragraph" w:customStyle="1" w:styleId="F8A4A67BBB1F43DABCC242C3D613B462">
    <w:name w:val="F8A4A67BBB1F43DABCC242C3D613B462"/>
    <w:rsid w:val="001048DC"/>
  </w:style>
  <w:style w:type="paragraph" w:customStyle="1" w:styleId="95E99B9DB47542E29FCE562D521EB232">
    <w:name w:val="95E99B9DB47542E29FCE562D521EB232"/>
    <w:rsid w:val="001048DC"/>
  </w:style>
  <w:style w:type="paragraph" w:customStyle="1" w:styleId="6177E272F71E4A15932821B3F6B94E96">
    <w:name w:val="6177E272F71E4A15932821B3F6B94E96"/>
    <w:rsid w:val="001048DC"/>
  </w:style>
  <w:style w:type="paragraph" w:customStyle="1" w:styleId="34AF50C8996949D0A1C5DD86310F76E8">
    <w:name w:val="34AF50C8996949D0A1C5DD86310F76E8"/>
    <w:rsid w:val="001048DC"/>
  </w:style>
  <w:style w:type="paragraph" w:customStyle="1" w:styleId="B2DE7BB95A954A97A8B5CAE790E7CFAF">
    <w:name w:val="B2DE7BB95A954A97A8B5CAE790E7CFAF"/>
    <w:rsid w:val="001048DC"/>
  </w:style>
  <w:style w:type="paragraph" w:customStyle="1" w:styleId="03F4BC17DADC4C0DAEE566403675D47A">
    <w:name w:val="03F4BC17DADC4C0DAEE566403675D47A"/>
    <w:rsid w:val="00104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(chronological)</Template>
  <TotalTime>5</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Exon Gutierrez</dc:creator>
  <cp:keywords/>
  <dc:description/>
  <cp:lastModifiedBy>Exon Gutierrez</cp:lastModifiedBy>
  <cp:revision>2</cp:revision>
  <dcterms:created xsi:type="dcterms:W3CDTF">2022-09-09T19:08:00Z</dcterms:created>
  <dcterms:modified xsi:type="dcterms:W3CDTF">2022-09-09T19:08:00Z</dcterms:modified>
</cp:coreProperties>
</file>